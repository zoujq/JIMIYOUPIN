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  <w:lang w:eastAsia="zh-CN"/>
        </w:rPr>
        <w:t>吉米有品</w:t>
      </w:r>
      <w:r>
        <w:rPr>
          <w:rFonts w:hint="eastAsia"/>
          <w:lang w:val="en-US" w:eastAsia="zh-CN"/>
        </w:rPr>
        <w:t>WEB</w:t>
      </w:r>
      <w:r>
        <w:rPr>
          <w:rFonts w:hint="eastAsia"/>
        </w:rPr>
        <w:t>服务API</w:t>
      </w:r>
      <w:bookmarkEnd w:id="0"/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获取饮水数据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请求URL</w:t>
      </w:r>
      <w:r>
        <w:rPr>
          <w:rFonts w:hint="eastAsia"/>
          <w:b/>
          <w:bCs/>
          <w:color w:val="auto"/>
          <w:lang w:val="en-US" w:eastAsia="zh-CN"/>
        </w:rPr>
        <w:t xml:space="preserve">: </w:t>
      </w:r>
    </w:p>
    <w:p>
      <w:pPr>
        <w:ind w:firstLine="420" w:firstLineChars="0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  <w:u w:val="none"/>
        </w:rPr>
        <w:t>http://data-share.jimiyoupin.com/share/drink/get_drink_data</w:t>
      </w:r>
    </w:p>
    <w:p>
      <w:pPr>
        <w:rPr>
          <w:rFonts w:hint="default"/>
          <w:color w:val="auto"/>
        </w:rPr>
      </w:pP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4986"/>
        <w:gridCol w:w="1147"/>
        <w:gridCol w:w="1141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参数名称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参数含义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类型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access_token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access_token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time_from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起始时间戳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time_to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结束时间戳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{"errcode":0,"errmsg":"ok",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data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:[[drink_time,drink_num],...]}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4986"/>
        <w:gridCol w:w="1147"/>
        <w:gridCol w:w="1141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返回字段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参数含义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类型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errcode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错误码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errmsg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错误信息提示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data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drink_time: 饮水时间</w:t>
            </w:r>
          </w:p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drink_num</w:t>
            </w:r>
            <w:r>
              <w:rPr>
                <w:rFonts w:hint="eastAsia"/>
                <w:color w:val="000000"/>
                <w:lang w:val="en-US" w:eastAsia="zh-CN"/>
              </w:rPr>
              <w:t>: 饮水量(ml)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array(二维)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获取水杯列表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请求URL</w:t>
      </w:r>
      <w:r>
        <w:rPr>
          <w:rFonts w:hint="eastAsia"/>
          <w:b/>
          <w:bCs/>
          <w:color w:val="auto"/>
          <w:lang w:val="en-US" w:eastAsia="zh-CN"/>
        </w:rPr>
        <w:t xml:space="preserve">: </w:t>
      </w:r>
    </w:p>
    <w:p>
      <w:pPr>
        <w:ind w:firstLine="420" w:firstLineChars="0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  <w:u w:val="none"/>
        </w:rPr>
        <w:t>http://data-share.jimiyoupin.com/share/device/get_list</w:t>
      </w:r>
    </w:p>
    <w:p>
      <w:pPr>
        <w:rPr>
          <w:rFonts w:hint="default"/>
          <w:color w:val="auto"/>
        </w:rPr>
      </w:pP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4986"/>
        <w:gridCol w:w="1147"/>
        <w:gridCol w:w="1141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参数名称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参数含义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类型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access_token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access_token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必填</w:t>
            </w:r>
          </w:p>
        </w:tc>
      </w:tr>
    </w:tbl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{"errcode":0,"errmsg":"ok",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data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:[cup_uid,cup_uid,...]</w:t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default"/>
          <w:color w:val="auto"/>
        </w:rPr>
      </w:pP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4986"/>
        <w:gridCol w:w="1147"/>
        <w:gridCol w:w="1141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返回字段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参数含义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类型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errcode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错误码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errmsg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错误信息提示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data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设备ID列表: [cup_uid,cup_uid,...]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array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获取水杯在线状态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请求URL</w:t>
      </w:r>
      <w:r>
        <w:rPr>
          <w:rFonts w:hint="eastAsia"/>
          <w:b/>
          <w:bCs/>
          <w:color w:val="auto"/>
          <w:lang w:val="en-US" w:eastAsia="zh-CN"/>
        </w:rPr>
        <w:t xml:space="preserve">: 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u w:val="none"/>
        </w:rPr>
        <w:t>http://data-share.jimiyoupin.com/share/</w:t>
      </w:r>
      <w:r>
        <w:rPr>
          <w:rFonts w:hint="eastAsia"/>
          <w:b/>
          <w:bCs/>
          <w:color w:val="auto"/>
          <w:u w:val="none"/>
          <w:lang w:val="en-US" w:eastAsia="zh-CN"/>
        </w:rPr>
        <w:t>device</w:t>
      </w:r>
      <w:r>
        <w:rPr>
          <w:rFonts w:hint="default"/>
          <w:b/>
          <w:bCs/>
          <w:color w:val="auto"/>
          <w:u w:val="none"/>
        </w:rPr>
        <w:t>/</w:t>
      </w:r>
      <w:r>
        <w:rPr>
          <w:rFonts w:hint="eastAsia"/>
          <w:b/>
          <w:bCs/>
          <w:color w:val="auto"/>
          <w:u w:val="none"/>
          <w:lang w:val="en-US" w:eastAsia="zh-CN"/>
        </w:rPr>
        <w:t>online</w:t>
      </w:r>
      <w:r>
        <w:rPr>
          <w:rFonts w:hint="default"/>
          <w:b/>
          <w:bCs/>
          <w:color w:val="auto"/>
          <w:u w:val="none"/>
        </w:rPr>
        <w:t>_</w:t>
      </w:r>
      <w:r>
        <w:rPr>
          <w:rFonts w:hint="eastAsia"/>
          <w:b/>
          <w:bCs/>
          <w:color w:val="auto"/>
          <w:u w:val="none"/>
          <w:lang w:val="en-US" w:eastAsia="zh-CN"/>
        </w:rPr>
        <w:t>state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4986"/>
        <w:gridCol w:w="1147"/>
        <w:gridCol w:w="1141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参数名称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参数含义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类型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access_token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access_token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cup_uid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设备ID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必填</w:t>
            </w:r>
          </w:p>
        </w:tc>
      </w:tr>
    </w:tbl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{"errcode":0,"errmsg":"ok",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state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on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|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off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default"/>
          <w:color w:val="auto"/>
        </w:rPr>
      </w:pP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4986"/>
        <w:gridCol w:w="1147"/>
        <w:gridCol w:w="1141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返回字段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参数含义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类型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</w:rPr>
              <w:t>errcode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错误码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errmsg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错误信息提示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state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on: 在线;  off: 离线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rPr>
          <w:rFonts w:hint="eastAsia"/>
          <w:color w:val="auto"/>
          <w:lang w:eastAsia="zh-CN"/>
        </w:rPr>
      </w:pPr>
    </w:p>
    <w:p>
      <w:pPr>
        <w:rPr>
          <w:rFonts w:hint="default"/>
          <w:color w:val="auto"/>
        </w:rPr>
      </w:pP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获取水杯状态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请求URL</w:t>
      </w:r>
      <w:r>
        <w:rPr>
          <w:rFonts w:hint="eastAsia"/>
          <w:b/>
          <w:bCs/>
          <w:color w:val="auto"/>
          <w:lang w:val="en-US" w:eastAsia="zh-CN"/>
        </w:rPr>
        <w:t xml:space="preserve">: 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u w:val="none"/>
        </w:rPr>
        <w:t>http://data-share.jimiyoupin.com/share/</w:t>
      </w:r>
      <w:r>
        <w:rPr>
          <w:rFonts w:hint="eastAsia"/>
          <w:b/>
          <w:bCs/>
          <w:color w:val="auto"/>
          <w:u w:val="none"/>
          <w:lang w:val="en-US" w:eastAsia="zh-CN"/>
        </w:rPr>
        <w:t>device</w:t>
      </w:r>
      <w:r>
        <w:rPr>
          <w:rFonts w:hint="default"/>
          <w:b/>
          <w:bCs/>
          <w:color w:val="auto"/>
          <w:u w:val="none"/>
        </w:rPr>
        <w:t>/get_</w:t>
      </w:r>
      <w:r>
        <w:rPr>
          <w:rFonts w:hint="eastAsia"/>
          <w:b/>
          <w:bCs/>
          <w:color w:val="auto"/>
          <w:u w:val="none"/>
          <w:lang w:val="en-US" w:eastAsia="zh-CN"/>
        </w:rPr>
        <w:t>state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4986"/>
        <w:gridCol w:w="1147"/>
        <w:gridCol w:w="1141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参数名称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参数含义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类型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access_token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access_token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cup_uid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设备ID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必填</w:t>
            </w:r>
          </w:p>
        </w:tc>
      </w:tr>
    </w:tbl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>{"errcode":0,"errmsg":"ok",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data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eastAsia"/>
          <w:color w:val="000000"/>
          <w:lang w:val="en-US" w:eastAsia="zh-CN"/>
        </w:rPr>
        <w:t>{...}</w:t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default"/>
          <w:color w:val="auto"/>
        </w:rPr>
      </w:pP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4986"/>
        <w:gridCol w:w="1147"/>
        <w:gridCol w:w="1141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返回字段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参数含义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类型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errcode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错误码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errmsg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错误信息提示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data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见下表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json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</w:rPr>
      </w:pP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data各个属性含义</w:t>
      </w: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4986"/>
        <w:gridCol w:w="1147"/>
        <w:gridCol w:w="1141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返回字段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参数含义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类型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temp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当前温度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temp_state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加热状态：0 不加热； 1 加热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electric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电能量：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单位</w:t>
            </w:r>
            <w:r>
              <w:rPr>
                <w:rFonts w:hint="eastAsia"/>
                <w:color w:val="000000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charge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是否充电： 0 不充电； 1 充电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pre_temp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预设温度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water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是否有水：0 没有； 1 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update_time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更新时间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时间戳</w:t>
            </w:r>
          </w:p>
        </w:tc>
      </w:tr>
    </w:tbl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</w:t>
      </w: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控制水杯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请求URL</w:t>
      </w:r>
      <w:r>
        <w:rPr>
          <w:rFonts w:hint="eastAsia"/>
          <w:b/>
          <w:bCs/>
          <w:color w:val="auto"/>
          <w:lang w:val="en-US" w:eastAsia="zh-CN"/>
        </w:rPr>
        <w:t xml:space="preserve">: 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fldChar w:fldCharType="begin"/>
      </w:r>
      <w:r>
        <w:rPr>
          <w:rFonts w:hint="default"/>
          <w:b/>
          <w:bCs/>
          <w:color w:val="auto"/>
          <w:lang w:val="en-US" w:eastAsia="zh-CN"/>
        </w:rPr>
        <w:instrText xml:space="preserve"> HYPERLINK "http://data-share.jimiyoupin.com/share/device/control" </w:instrText>
      </w:r>
      <w:r>
        <w:rPr>
          <w:rFonts w:hint="default"/>
          <w:b/>
          <w:bCs/>
          <w:color w:val="auto"/>
          <w:lang w:val="en-US" w:eastAsia="zh-CN"/>
        </w:rPr>
        <w:fldChar w:fldCharType="separate"/>
      </w:r>
      <w:r>
        <w:rPr>
          <w:rFonts w:hint="default"/>
          <w:b/>
          <w:bCs/>
          <w:color w:val="auto"/>
          <w:lang w:val="en-US" w:eastAsia="zh-CN"/>
        </w:rPr>
        <w:t>http://data-share.jimiyoupin.com/share/</w:t>
      </w:r>
      <w:r>
        <w:rPr>
          <w:rFonts w:hint="eastAsia"/>
          <w:b/>
          <w:bCs/>
          <w:color w:val="auto"/>
          <w:lang w:val="en-US" w:eastAsia="zh-CN"/>
        </w:rPr>
        <w:t>device</w:t>
      </w:r>
      <w:r>
        <w:rPr>
          <w:rFonts w:hint="default"/>
          <w:b/>
          <w:bCs/>
          <w:color w:val="auto"/>
          <w:lang w:val="en-US" w:eastAsia="zh-CN"/>
        </w:rPr>
        <w:t>/</w:t>
      </w:r>
      <w:r>
        <w:rPr>
          <w:rFonts w:hint="eastAsia"/>
          <w:b/>
          <w:bCs/>
          <w:color w:val="auto"/>
          <w:lang w:val="en-US" w:eastAsia="zh-CN"/>
        </w:rPr>
        <w:t>control</w:t>
      </w:r>
      <w:r>
        <w:rPr>
          <w:rFonts w:hint="default"/>
          <w:b/>
          <w:bCs/>
          <w:color w:val="auto"/>
          <w:lang w:val="en-US" w:eastAsia="zh-CN"/>
        </w:rPr>
        <w:fldChar w:fldCharType="end"/>
      </w:r>
    </w:p>
    <w:p>
      <w:pPr>
        <w:rPr>
          <w:rFonts w:hint="default"/>
          <w:color w:val="auto"/>
          <w:lang w:val="en-US" w:eastAsia="zh-CN"/>
        </w:rPr>
      </w:pP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4986"/>
        <w:gridCol w:w="1147"/>
        <w:gridCol w:w="1141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参数名称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参数含义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类型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default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access_token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access_token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cup_uid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设备ID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command</w:t>
            </w:r>
          </w:p>
        </w:tc>
        <w:tc>
          <w:tcPr>
            <w:tcW w:w="4986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见下表</w:t>
            </w:r>
          </w:p>
        </w:tc>
        <w:tc>
          <w:tcPr>
            <w:tcW w:w="1147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array</w:t>
            </w:r>
          </w:p>
        </w:tc>
        <w:tc>
          <w:tcPr>
            <w:tcW w:w="1141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</w:rPr>
      </w:pP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command说明</w:t>
      </w:r>
    </w:p>
    <w:tbl>
      <w:tblPr>
        <w:tblStyle w:val="9"/>
        <w:tblW w:w="8856" w:type="dxa"/>
        <w:tblInd w:w="30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7274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功能</w:t>
            </w:r>
          </w:p>
        </w:tc>
        <w:tc>
          <w:tcPr>
            <w:tcW w:w="7274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rFonts w:hint="default"/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command取值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设置温度</w:t>
            </w:r>
          </w:p>
        </w:tc>
        <w:tc>
          <w:tcPr>
            <w:tcW w:w="7274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[</w:t>
            </w: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set_temp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, pre_temp ]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pre_temp: (int)预设温度值， 取值范围35~99(℃)</w:t>
            </w:r>
          </w:p>
          <w:p>
            <w:p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例：</w:t>
            </w:r>
          </w:p>
          <w:p>
            <w:pPr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http://data-share.jimiyoupin.com/share/device/control?access_token=xxxxxx&amp;cup_uid=xxxxxx&amp;command=[</w:t>
            </w: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set_temp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,55]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智能提醒</w:t>
            </w:r>
          </w:p>
        </w:tc>
        <w:tc>
          <w:tcPr>
            <w:tcW w:w="7274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[</w:t>
            </w: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set_notice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, flag ]</w:t>
            </w:r>
          </w:p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flag: (int)取值0： 关闭提醒； 1： 打开提醒</w:t>
            </w:r>
          </w:p>
          <w:p>
            <w:p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例：</w:t>
            </w:r>
          </w:p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http://data-share.jimiyoupin.com/share/device/control?access_token=xxxxxx&amp;cup_uid=xxxxxx&amp;command=[</w:t>
            </w: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set_notice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,1]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远程互动</w:t>
            </w:r>
          </w:p>
        </w:tc>
        <w:tc>
          <w:tcPr>
            <w:tcW w:w="7274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[</w:t>
            </w: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set_cheer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, msg,color_red,color_green,color_blue]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msg: (string)取值: [A-Z0-9]或空格, 长度不大于50；</w:t>
            </w:r>
          </w:p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color_red: 设置RGB的R值0~255；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color_green设置RGB的G值0~255；</w:t>
            </w:r>
          </w:p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color_blue设置RGB的B值0~255；</w:t>
            </w:r>
          </w:p>
          <w:p>
            <w:p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例：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lang w:val="en-US" w:eastAsia="zh-CN"/>
              </w:rPr>
              <w:t>http://data-share.jimiyoupin.com/share/device/control?access_token=xxxxxx&amp;cup_uid=xxxxxx&amp;command=[</w:t>
            </w:r>
            <w:r>
              <w:rPr>
                <w:rFonts w:hint="default"/>
                <w:color w:val="000000"/>
                <w:u w:val="no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u w:val="none"/>
                <w:lang w:val="en-US" w:eastAsia="zh-CN"/>
              </w:rPr>
              <w:t>set_cheer</w:t>
            </w:r>
            <w:r>
              <w:rPr>
                <w:rFonts w:hint="default"/>
                <w:color w:val="000000"/>
                <w:u w:val="no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u w:val="none"/>
                <w:lang w:val="en-US" w:eastAsia="zh-CN"/>
              </w:rPr>
              <w:t>,</w:t>
            </w:r>
            <w:r>
              <w:rPr>
                <w:rFonts w:hint="default"/>
                <w:color w:val="000000"/>
                <w:u w:val="no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u w:val="none"/>
                <w:lang w:val="en-US" w:eastAsia="zh-CN"/>
              </w:rPr>
              <w:t>HELLO</w:t>
            </w:r>
            <w:r>
              <w:rPr>
                <w:rFonts w:hint="eastAsia"/>
                <w:color w:val="000000"/>
                <w:lang w:val="en-US" w:eastAsia="zh-CN"/>
              </w:rPr>
              <w:t xml:space="preserve"> WORLD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, 255,99,0]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5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触摸灯颜色</w:t>
            </w:r>
          </w:p>
        </w:tc>
        <w:tc>
          <w:tcPr>
            <w:tcW w:w="7274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[</w:t>
            </w:r>
            <w:r>
              <w:rPr>
                <w:rFonts w:hint="default"/>
                <w:color w:val="000000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lang w:val="en-US" w:eastAsia="zh-CN"/>
              </w:rPr>
              <w:t>set_light</w:t>
            </w:r>
            <w:r>
              <w:rPr>
                <w:rFonts w:hint="default"/>
                <w:color w:val="000000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,color_red,color_green,color_blue]</w:t>
            </w:r>
          </w:p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color_red: 设置RGB的R值0~255；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color_green设置RGB的G值0~255；</w:t>
            </w:r>
          </w:p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color_blue设置RGB的B值0~255；</w:t>
            </w:r>
          </w:p>
          <w:p>
            <w:p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例：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u w:val="none"/>
                <w:lang w:val="en-US" w:eastAsia="zh-CN"/>
              </w:rPr>
              <w:t>http://data-share.jimiyoupin.com/share/device/control?access_token=xxxxxx&amp;cup_uid=xxxxxx&amp;command=[</w:t>
            </w:r>
            <w:r>
              <w:rPr>
                <w:rFonts w:hint="default"/>
                <w:color w:val="000000"/>
                <w:u w:val="none"/>
                <w:lang w:val="en-US" w:eastAsia="zh-CN"/>
              </w:rPr>
              <w:t>“</w:t>
            </w:r>
            <w:r>
              <w:rPr>
                <w:rFonts w:hint="eastAsia"/>
                <w:color w:val="000000"/>
                <w:u w:val="none"/>
                <w:lang w:val="en-US" w:eastAsia="zh-CN"/>
              </w:rPr>
              <w:t>set_light</w:t>
            </w:r>
            <w:r>
              <w:rPr>
                <w:rFonts w:hint="default"/>
                <w:color w:val="000000"/>
                <w:u w:val="no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lang w:val="en-US" w:eastAsia="zh-CN"/>
              </w:rPr>
              <w:t>, 255,99,0]</w:t>
            </w:r>
          </w:p>
        </w:tc>
      </w:tr>
    </w:tbl>
    <w:p>
      <w:pPr>
        <w:rPr>
          <w:rFonts w:hint="eastAsia" w:eastAsia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>{"errcode":0,"errmsg":"ok"}</w:t>
      </w:r>
    </w:p>
    <w:p>
      <w:pPr>
        <w:rPr>
          <w:rFonts w:hint="eastAsia" w:eastAsiaTheme="minor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71CEB"/>
    <w:multiLevelType w:val="singleLevel"/>
    <w:tmpl w:val="7B271C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01905"/>
    <w:rsid w:val="010114B0"/>
    <w:rsid w:val="0158109F"/>
    <w:rsid w:val="023A38C6"/>
    <w:rsid w:val="023D1D5C"/>
    <w:rsid w:val="02C25806"/>
    <w:rsid w:val="03102B39"/>
    <w:rsid w:val="051E60AA"/>
    <w:rsid w:val="053C7E6F"/>
    <w:rsid w:val="059F41B0"/>
    <w:rsid w:val="062D2DE5"/>
    <w:rsid w:val="072E59A1"/>
    <w:rsid w:val="08BC307C"/>
    <w:rsid w:val="0927022C"/>
    <w:rsid w:val="0949720F"/>
    <w:rsid w:val="0952470F"/>
    <w:rsid w:val="09556169"/>
    <w:rsid w:val="09E72495"/>
    <w:rsid w:val="0C4E0AE4"/>
    <w:rsid w:val="0CB90F79"/>
    <w:rsid w:val="0CFF690E"/>
    <w:rsid w:val="0D2703F8"/>
    <w:rsid w:val="0E8A4559"/>
    <w:rsid w:val="0E97441C"/>
    <w:rsid w:val="0F143C8A"/>
    <w:rsid w:val="0F5403B4"/>
    <w:rsid w:val="0FBE1470"/>
    <w:rsid w:val="10033DFC"/>
    <w:rsid w:val="101F050E"/>
    <w:rsid w:val="10595C19"/>
    <w:rsid w:val="109A009D"/>
    <w:rsid w:val="10CE459B"/>
    <w:rsid w:val="114D587F"/>
    <w:rsid w:val="117E7134"/>
    <w:rsid w:val="11C85D10"/>
    <w:rsid w:val="11F47FB0"/>
    <w:rsid w:val="12A16BED"/>
    <w:rsid w:val="14866803"/>
    <w:rsid w:val="14B3508D"/>
    <w:rsid w:val="14C27309"/>
    <w:rsid w:val="154D33B5"/>
    <w:rsid w:val="1566510F"/>
    <w:rsid w:val="15802555"/>
    <w:rsid w:val="16186FBF"/>
    <w:rsid w:val="162F3846"/>
    <w:rsid w:val="16C27C31"/>
    <w:rsid w:val="16FF78F7"/>
    <w:rsid w:val="1725785B"/>
    <w:rsid w:val="179B7035"/>
    <w:rsid w:val="1884018A"/>
    <w:rsid w:val="18AE577C"/>
    <w:rsid w:val="18F46632"/>
    <w:rsid w:val="19774F60"/>
    <w:rsid w:val="19997F05"/>
    <w:rsid w:val="1AA54718"/>
    <w:rsid w:val="1B367088"/>
    <w:rsid w:val="1C3D299D"/>
    <w:rsid w:val="1CA7210B"/>
    <w:rsid w:val="1D862CDB"/>
    <w:rsid w:val="1EF3088B"/>
    <w:rsid w:val="1FE3172A"/>
    <w:rsid w:val="210337AC"/>
    <w:rsid w:val="215047D3"/>
    <w:rsid w:val="21B1286D"/>
    <w:rsid w:val="24716262"/>
    <w:rsid w:val="251765BB"/>
    <w:rsid w:val="263B38FF"/>
    <w:rsid w:val="26664E9A"/>
    <w:rsid w:val="26851DB8"/>
    <w:rsid w:val="27467328"/>
    <w:rsid w:val="27E778AB"/>
    <w:rsid w:val="28221298"/>
    <w:rsid w:val="2860291C"/>
    <w:rsid w:val="287E2605"/>
    <w:rsid w:val="28EA5065"/>
    <w:rsid w:val="290762FA"/>
    <w:rsid w:val="29285BFC"/>
    <w:rsid w:val="29AE0D6D"/>
    <w:rsid w:val="29BD2E08"/>
    <w:rsid w:val="2A823D48"/>
    <w:rsid w:val="2B190A73"/>
    <w:rsid w:val="2BB40945"/>
    <w:rsid w:val="2E086358"/>
    <w:rsid w:val="2E777CD0"/>
    <w:rsid w:val="2ED700CF"/>
    <w:rsid w:val="2FB36CA7"/>
    <w:rsid w:val="2FE738E5"/>
    <w:rsid w:val="313D71FE"/>
    <w:rsid w:val="32301901"/>
    <w:rsid w:val="33143507"/>
    <w:rsid w:val="338752B4"/>
    <w:rsid w:val="34A45631"/>
    <w:rsid w:val="35F5451E"/>
    <w:rsid w:val="36195B38"/>
    <w:rsid w:val="367E2096"/>
    <w:rsid w:val="384C3CA7"/>
    <w:rsid w:val="38C6508A"/>
    <w:rsid w:val="39027632"/>
    <w:rsid w:val="393D647C"/>
    <w:rsid w:val="397B24D6"/>
    <w:rsid w:val="399D11AF"/>
    <w:rsid w:val="3A2313E6"/>
    <w:rsid w:val="3A523C01"/>
    <w:rsid w:val="3A647B8C"/>
    <w:rsid w:val="3A797AF5"/>
    <w:rsid w:val="3A7B68F4"/>
    <w:rsid w:val="3AC57BDD"/>
    <w:rsid w:val="3AD2799F"/>
    <w:rsid w:val="3B2E3ECF"/>
    <w:rsid w:val="3C476799"/>
    <w:rsid w:val="3DFF389E"/>
    <w:rsid w:val="3E4A52BD"/>
    <w:rsid w:val="3E783CAB"/>
    <w:rsid w:val="3EFC065F"/>
    <w:rsid w:val="3F462147"/>
    <w:rsid w:val="3F49156E"/>
    <w:rsid w:val="40E06A24"/>
    <w:rsid w:val="41456E40"/>
    <w:rsid w:val="42A0647A"/>
    <w:rsid w:val="42F97316"/>
    <w:rsid w:val="432D6291"/>
    <w:rsid w:val="44722421"/>
    <w:rsid w:val="462064C2"/>
    <w:rsid w:val="465053D6"/>
    <w:rsid w:val="47B97676"/>
    <w:rsid w:val="49E7234A"/>
    <w:rsid w:val="4B0313C4"/>
    <w:rsid w:val="4DA96D1B"/>
    <w:rsid w:val="4DBF5ACC"/>
    <w:rsid w:val="4E850D9A"/>
    <w:rsid w:val="4F9E1D14"/>
    <w:rsid w:val="4FB1442B"/>
    <w:rsid w:val="4FC14EBE"/>
    <w:rsid w:val="4FC22034"/>
    <w:rsid w:val="53820B73"/>
    <w:rsid w:val="547C770C"/>
    <w:rsid w:val="54BC56CF"/>
    <w:rsid w:val="55C94424"/>
    <w:rsid w:val="56693889"/>
    <w:rsid w:val="579C22CC"/>
    <w:rsid w:val="5808437A"/>
    <w:rsid w:val="58756377"/>
    <w:rsid w:val="58AE206D"/>
    <w:rsid w:val="59711519"/>
    <w:rsid w:val="59A20B7B"/>
    <w:rsid w:val="5B131C1F"/>
    <w:rsid w:val="5C362308"/>
    <w:rsid w:val="5D582D6A"/>
    <w:rsid w:val="5DCB3859"/>
    <w:rsid w:val="600301F8"/>
    <w:rsid w:val="60B04611"/>
    <w:rsid w:val="615B6D87"/>
    <w:rsid w:val="62CB06FC"/>
    <w:rsid w:val="62FE5547"/>
    <w:rsid w:val="634D7F42"/>
    <w:rsid w:val="63E1439B"/>
    <w:rsid w:val="64420C09"/>
    <w:rsid w:val="649D43BB"/>
    <w:rsid w:val="64EA761C"/>
    <w:rsid w:val="654F5E17"/>
    <w:rsid w:val="66976FEB"/>
    <w:rsid w:val="66B250EB"/>
    <w:rsid w:val="66EF0A71"/>
    <w:rsid w:val="672F5F6E"/>
    <w:rsid w:val="67593976"/>
    <w:rsid w:val="686D6F20"/>
    <w:rsid w:val="6A2E22DF"/>
    <w:rsid w:val="6AC75570"/>
    <w:rsid w:val="6BBA37C0"/>
    <w:rsid w:val="6BBA4576"/>
    <w:rsid w:val="6CE43361"/>
    <w:rsid w:val="6D535020"/>
    <w:rsid w:val="6EB4601B"/>
    <w:rsid w:val="6ECD1DC4"/>
    <w:rsid w:val="6EDE63FE"/>
    <w:rsid w:val="703931B3"/>
    <w:rsid w:val="70693B70"/>
    <w:rsid w:val="70FD2978"/>
    <w:rsid w:val="711C1655"/>
    <w:rsid w:val="732C41BF"/>
    <w:rsid w:val="741C1530"/>
    <w:rsid w:val="741C5CDB"/>
    <w:rsid w:val="760B302D"/>
    <w:rsid w:val="76B77F5C"/>
    <w:rsid w:val="771E27F5"/>
    <w:rsid w:val="78C90A67"/>
    <w:rsid w:val="7A951989"/>
    <w:rsid w:val="7AD8603F"/>
    <w:rsid w:val="7BD221D3"/>
    <w:rsid w:val="7C4C760C"/>
    <w:rsid w:val="7D76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2018-11-02T01:08:00Z</dcterms:created>
  <dc:creator>霜雪寒霄</dc:creator>
  <cp:lastModifiedBy>霜雪寒霄</cp:lastModifiedBy>
  <dcterms:modified xsi:type="dcterms:W3CDTF">2018-11-05T08:14:10Z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